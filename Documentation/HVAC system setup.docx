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FD" w:rsidRDefault="00B85E1C" w:rsidP="00B85E1C">
      <w:pPr>
        <w:pStyle w:val="NoSpacing"/>
      </w:pPr>
      <w:r w:rsidRPr="00B85E1C">
        <w:rPr>
          <w:rStyle w:val="Heading1Char"/>
        </w:rPr>
        <w:t>HVAC system setup</w:t>
      </w:r>
      <w:r w:rsidRPr="00B85E1C">
        <w:rPr>
          <w:rStyle w:val="Heading1Char"/>
        </w:rPr>
        <w:br/>
      </w:r>
      <w:r>
        <w:t>Doug Lep</w:t>
      </w:r>
      <w:r w:rsidRPr="00B85E1C">
        <w:t>pard</w:t>
      </w:r>
    </w:p>
    <w:p w:rsidR="00DF77EB" w:rsidRDefault="00DF77EB" w:rsidP="00B85E1C">
      <w:pPr>
        <w:pStyle w:val="NoSpacing"/>
      </w:pPr>
    </w:p>
    <w:p w:rsidR="005C2B39" w:rsidRDefault="005C2B39" w:rsidP="005C2B39">
      <w:pPr>
        <w:pStyle w:val="Heading2"/>
      </w:pPr>
      <w:r>
        <w:t>Location of files</w:t>
      </w:r>
    </w:p>
    <w:p w:rsidR="005C2B39" w:rsidRDefault="005C2B39" w:rsidP="005C2B39">
      <w:r>
        <w:t>Sketch files</w:t>
      </w:r>
    </w:p>
    <w:p w:rsidR="005C2B39" w:rsidRDefault="005C2B39" w:rsidP="005C2B39">
      <w:r w:rsidRPr="005C2B39">
        <w:t>C:\Users\Doug\</w:t>
      </w:r>
      <w:r w:rsidR="00227933">
        <w:t xml:space="preserve">My </w:t>
      </w:r>
      <w:r w:rsidRPr="005C2B39">
        <w:t>Documents\Arduino</w:t>
      </w:r>
    </w:p>
    <w:p w:rsidR="005C2B39" w:rsidRPr="005C2B39" w:rsidRDefault="005C2B39" w:rsidP="005C2B39"/>
    <w:p w:rsidR="00DF77EB" w:rsidRDefault="00DF77EB" w:rsidP="00DF77EB">
      <w:pPr>
        <w:pStyle w:val="Heading2"/>
      </w:pPr>
      <w:r>
        <w:t>V 1.08+</w:t>
      </w:r>
      <w:r w:rsidR="00575744">
        <w:t xml:space="preserve"> and 1.04+</w:t>
      </w:r>
    </w:p>
    <w:p w:rsidR="00DF77EB" w:rsidRDefault="00DF77EB" w:rsidP="00DF77EB">
      <w:r>
        <w:t>Central Unit</w:t>
      </w:r>
    </w:p>
    <w:p w:rsidR="00DF77EB" w:rsidRDefault="00DF77EB" w:rsidP="00DF77EB">
      <w:pPr>
        <w:pStyle w:val="ListParagraph"/>
        <w:numPr>
          <w:ilvl w:val="0"/>
          <w:numId w:val="2"/>
        </w:numPr>
      </w:pPr>
      <w:r>
        <w:t>record temps</w:t>
      </w:r>
    </w:p>
    <w:p w:rsidR="00DF77EB" w:rsidRDefault="00DF77EB" w:rsidP="00DF77EB">
      <w:pPr>
        <w:pStyle w:val="ListParagraph"/>
        <w:numPr>
          <w:ilvl w:val="0"/>
          <w:numId w:val="2"/>
        </w:numPr>
      </w:pPr>
      <w:r>
        <w:t>log data to SD</w:t>
      </w:r>
    </w:p>
    <w:p w:rsidR="00DF77EB" w:rsidRDefault="00DF77EB" w:rsidP="00DF77EB">
      <w:pPr>
        <w:pStyle w:val="ListParagraph"/>
        <w:numPr>
          <w:ilvl w:val="0"/>
          <w:numId w:val="2"/>
        </w:numPr>
      </w:pPr>
      <w:r>
        <w:t>normalize temps</w:t>
      </w:r>
    </w:p>
    <w:p w:rsidR="00DF77EB" w:rsidRDefault="00DF77EB" w:rsidP="00DF77EB">
      <w:pPr>
        <w:pStyle w:val="ListParagraph"/>
        <w:numPr>
          <w:ilvl w:val="0"/>
          <w:numId w:val="2"/>
        </w:numPr>
      </w:pPr>
      <w:r>
        <w:t>time stamps logging</w:t>
      </w:r>
    </w:p>
    <w:p w:rsidR="00575744" w:rsidRDefault="00575744" w:rsidP="00DF77EB">
      <w:pPr>
        <w:pStyle w:val="ListParagraph"/>
        <w:numPr>
          <w:ilvl w:val="0"/>
          <w:numId w:val="2"/>
        </w:numPr>
      </w:pPr>
      <w:r>
        <w:t>allow to change the 8 char serial to a human name IE Master</w:t>
      </w:r>
    </w:p>
    <w:p w:rsidR="002B7B3A" w:rsidRDefault="002B7B3A" w:rsidP="00DF77EB">
      <w:pPr>
        <w:pStyle w:val="ListParagraph"/>
        <w:numPr>
          <w:ilvl w:val="0"/>
          <w:numId w:val="2"/>
        </w:numPr>
      </w:pPr>
      <w:r>
        <w:t>allow to use any port</w:t>
      </w:r>
    </w:p>
    <w:p w:rsidR="002B7B3A" w:rsidRDefault="002B7B3A" w:rsidP="00DF77EB">
      <w:pPr>
        <w:pStyle w:val="ListParagraph"/>
        <w:numPr>
          <w:ilvl w:val="0"/>
          <w:numId w:val="2"/>
        </w:numPr>
      </w:pPr>
      <w:r>
        <w:t>allow to identify special sensor and port</w:t>
      </w:r>
    </w:p>
    <w:p w:rsidR="00DF77EB" w:rsidRDefault="00DF77EB" w:rsidP="00DF77EB">
      <w:r>
        <w:t>Display</w:t>
      </w:r>
    </w:p>
    <w:p w:rsidR="00DF77EB" w:rsidRDefault="00DF77EB" w:rsidP="00DF77EB">
      <w:pPr>
        <w:pStyle w:val="ListParagraph"/>
        <w:numPr>
          <w:ilvl w:val="0"/>
          <w:numId w:val="3"/>
        </w:numPr>
      </w:pPr>
      <w:r>
        <w:t>show temps, only final temp</w:t>
      </w:r>
    </w:p>
    <w:p w:rsidR="00DF77EB" w:rsidRDefault="00DF77EB" w:rsidP="00DF77EB">
      <w:pPr>
        <w:pStyle w:val="ListParagraph"/>
        <w:numPr>
          <w:ilvl w:val="0"/>
          <w:numId w:val="3"/>
        </w:numPr>
      </w:pPr>
      <w:r>
        <w:t>give menu input</w:t>
      </w:r>
    </w:p>
    <w:p w:rsidR="00DF77EB" w:rsidRDefault="00DF77EB" w:rsidP="00DF77EB">
      <w:pPr>
        <w:pStyle w:val="ListParagraph"/>
        <w:numPr>
          <w:ilvl w:val="0"/>
          <w:numId w:val="3"/>
        </w:numPr>
      </w:pPr>
      <w:r>
        <w:t>send menu commands to central</w:t>
      </w:r>
    </w:p>
    <w:p w:rsidR="00575744" w:rsidRDefault="00575744" w:rsidP="00575744"/>
    <w:p w:rsidR="00575744" w:rsidRDefault="0079571D" w:rsidP="0057574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5.35pt;margin-top:16.5pt;width:19.5pt;height:15.75pt;z-index:251663360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margin-left:27.6pt;margin-top:16.5pt;width:47.25pt;height:27.75pt;z-index:251662336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40.35pt;margin-top:7.5pt;width:137.25pt;height:1.5pt;z-index:251659264" o:connectortype="straight">
            <v:stroke startarrow="block" endarrow="block"/>
          </v:shape>
        </w:pict>
      </w:r>
      <w:r>
        <w:rPr>
          <w:noProof/>
        </w:rPr>
        <w:pict>
          <v:shape id="_x0000_s1027" type="#_x0000_t32" style="position:absolute;margin-left:13.35pt;margin-top:16.5pt;width:9pt;height:34.5pt;z-index:251658240" o:connectortype="straight">
            <v:stroke startarrow="block" endarrow="block"/>
          </v:shape>
        </w:pict>
      </w:r>
      <w:r w:rsidR="00575744">
        <w:t>Central</w:t>
      </w:r>
      <w:r w:rsidR="00575744">
        <w:tab/>
      </w:r>
      <w:r w:rsidR="00575744">
        <w:tab/>
      </w:r>
      <w:r w:rsidR="00575744">
        <w:tab/>
      </w:r>
      <w:r w:rsidR="00575744">
        <w:tab/>
      </w:r>
      <w:r w:rsidR="00575744">
        <w:tab/>
        <w:t>Display</w:t>
      </w:r>
    </w:p>
    <w:p w:rsidR="00575744" w:rsidRDefault="0079571D" w:rsidP="0057574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0.1pt;margin-top:12.8pt;width:71.25pt;height:22.5pt;z-index:251661312">
            <v:textbox>
              <w:txbxContent>
                <w:p w:rsidR="00575744" w:rsidRDefault="00575744">
                  <w:r>
                    <w:t>SD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12.1pt;margin-top:6.8pt;width:75.75pt;height:28.5pt;z-index:251660288">
            <v:textbox>
              <w:txbxContent>
                <w:p w:rsidR="00575744" w:rsidRDefault="00575744">
                  <w:r>
                    <w:t>LCD menu</w:t>
                  </w:r>
                </w:p>
              </w:txbxContent>
            </v:textbox>
          </v:shape>
        </w:pict>
      </w:r>
    </w:p>
    <w:p w:rsidR="00575744" w:rsidRDefault="00575744" w:rsidP="00575744">
      <w:proofErr w:type="spellStart"/>
      <w:r>
        <w:t>Xbee</w:t>
      </w:r>
      <w:proofErr w:type="spellEnd"/>
      <w:r>
        <w:t xml:space="preserve"> sensors</w:t>
      </w:r>
    </w:p>
    <w:p w:rsidR="00575744" w:rsidRDefault="00C711BA" w:rsidP="00C711BA">
      <w:pPr>
        <w:pStyle w:val="Heading2"/>
      </w:pPr>
      <w:r>
        <w:t>EEPROM storage</w:t>
      </w:r>
    </w:p>
    <w:p w:rsidR="00575744" w:rsidRDefault="00C711BA" w:rsidP="0041291D">
      <w:r>
        <w:t xml:space="preserve">Thee </w:t>
      </w:r>
      <w:proofErr w:type="spellStart"/>
      <w:r>
        <w:t>eeprom</w:t>
      </w:r>
      <w:proofErr w:type="spellEnd"/>
      <w:r>
        <w:t xml:space="preserve"> on the central stores info to be loaded </w:t>
      </w:r>
      <w:r w:rsidR="0041291D">
        <w:t>every time</w:t>
      </w:r>
      <w:r>
        <w:t xml:space="preserve"> program boots</w:t>
      </w:r>
    </w:p>
    <w:p w:rsidR="0041291D" w:rsidRDefault="0041291D" w:rsidP="0041291D">
      <w:r>
        <w:t xml:space="preserve">HVAC central </w:t>
      </w:r>
      <w:proofErr w:type="spellStart"/>
      <w:r>
        <w:t>eeprom</w:t>
      </w:r>
      <w:proofErr w:type="spellEnd"/>
    </w:p>
    <w:p w:rsidR="0041291D" w:rsidRDefault="0041291D" w:rsidP="0041291D">
      <w:r>
        <w:t xml:space="preserve">Has data hard coded in the program and sets the </w:t>
      </w:r>
      <w:proofErr w:type="spellStart"/>
      <w:r>
        <w:t>eeprom</w:t>
      </w:r>
      <w:proofErr w:type="spellEnd"/>
      <w:r>
        <w:t>.</w:t>
      </w:r>
    </w:p>
    <w:p w:rsidR="005B4C48" w:rsidRDefault="005B4C48" w:rsidP="0041291D">
      <w:r>
        <w:t>First two bytes</w:t>
      </w:r>
    </w:p>
    <w:p w:rsidR="005B4C48" w:rsidRDefault="005B4C48" w:rsidP="0041291D">
      <w:r>
        <w:t>99 = number of sensors to be loaded DEC</w:t>
      </w:r>
    </w:p>
    <w:p w:rsidR="0041291D" w:rsidRDefault="0041291D" w:rsidP="0041291D">
      <w:r>
        <w:t>For each sensor</w:t>
      </w:r>
      <w:r w:rsidR="005B4C48">
        <w:t>, one is loaded right after other</w:t>
      </w:r>
    </w:p>
    <w:p w:rsidR="0041291D" w:rsidRDefault="0041291D" w:rsidP="0041291D">
      <w:r>
        <w:t>SSSSSSSSPTNNNNNNNNNN-9.99F</w:t>
      </w:r>
    </w:p>
    <w:p w:rsidR="006F7B40" w:rsidRDefault="006F7B40" w:rsidP="0041291D">
      <w:r>
        <w:lastRenderedPageBreak/>
        <w:t>26 characters</w:t>
      </w:r>
    </w:p>
    <w:p w:rsidR="0041291D" w:rsidRDefault="0041291D" w:rsidP="0041291D">
      <w:r>
        <w:t>S = sensor low serial, 8 char</w:t>
      </w:r>
    </w:p>
    <w:p w:rsidR="0041291D" w:rsidRDefault="0041291D" w:rsidP="0041291D">
      <w:r>
        <w:t xml:space="preserve">P = port number of </w:t>
      </w:r>
      <w:proofErr w:type="spellStart"/>
      <w:r>
        <w:t>xbee</w:t>
      </w:r>
      <w:proofErr w:type="spellEnd"/>
    </w:p>
    <w:p w:rsidR="0041291D" w:rsidRDefault="0041291D" w:rsidP="0041291D">
      <w:r>
        <w:t>T = type sensor what used for</w:t>
      </w:r>
    </w:p>
    <w:p w:rsidR="0041291D" w:rsidRDefault="0041291D" w:rsidP="0041291D">
      <w:pPr>
        <w:pStyle w:val="ListParagraph"/>
        <w:numPr>
          <w:ilvl w:val="0"/>
          <w:numId w:val="5"/>
        </w:numPr>
      </w:pPr>
      <w:r>
        <w:t>normal zone sensor</w:t>
      </w:r>
    </w:p>
    <w:p w:rsidR="0041291D" w:rsidRDefault="0041291D" w:rsidP="0041291D">
      <w:pPr>
        <w:pStyle w:val="ListParagraph"/>
        <w:numPr>
          <w:ilvl w:val="0"/>
          <w:numId w:val="5"/>
        </w:numPr>
      </w:pPr>
      <w:r>
        <w:t>AC in temp</w:t>
      </w:r>
    </w:p>
    <w:p w:rsidR="0041291D" w:rsidRDefault="0041291D" w:rsidP="0041291D">
      <w:pPr>
        <w:pStyle w:val="ListParagraph"/>
        <w:numPr>
          <w:ilvl w:val="0"/>
          <w:numId w:val="5"/>
        </w:numPr>
      </w:pPr>
      <w:r>
        <w:t>AC out temp</w:t>
      </w:r>
    </w:p>
    <w:p w:rsidR="0041291D" w:rsidRDefault="0041291D" w:rsidP="0041291D">
      <w:pPr>
        <w:pStyle w:val="ListParagraph"/>
        <w:numPr>
          <w:ilvl w:val="0"/>
          <w:numId w:val="5"/>
        </w:numPr>
      </w:pPr>
      <w:r>
        <w:t>Register temp (not used yet)</w:t>
      </w:r>
    </w:p>
    <w:p w:rsidR="0041291D" w:rsidRDefault="0041291D" w:rsidP="0041291D">
      <w:r>
        <w:t>N = name of zone IE Master, 10 char padded with spaces</w:t>
      </w:r>
    </w:p>
    <w:p w:rsidR="0041291D" w:rsidRDefault="0041291D" w:rsidP="0041291D">
      <w:r>
        <w:t>-9.99 = adjustment to normalize temperature</w:t>
      </w:r>
    </w:p>
    <w:p w:rsidR="0041291D" w:rsidRDefault="0041291D" w:rsidP="0041291D">
      <w:r>
        <w:t>F = tell if Fahrenheit or Celsius (</w:t>
      </w:r>
      <w:r w:rsidRPr="00982189">
        <w:rPr>
          <w:b/>
        </w:rPr>
        <w:t>not used</w:t>
      </w:r>
      <w:r>
        <w:t>)</w:t>
      </w:r>
    </w:p>
    <w:p w:rsidR="0041291D" w:rsidRPr="00DF77EB" w:rsidRDefault="0041291D" w:rsidP="0041291D"/>
    <w:p w:rsidR="00B85E1C" w:rsidRDefault="00B85E1C" w:rsidP="00B85E1C">
      <w:pPr>
        <w:pStyle w:val="Heading2"/>
      </w:pPr>
      <w:r>
        <w:t>HVAC Display</w:t>
      </w:r>
    </w:p>
    <w:p w:rsidR="00B85E1C" w:rsidRPr="00B85E1C" w:rsidRDefault="00B85E1C" w:rsidP="00B85E1C">
      <w:r>
        <w:t>This collects, saves and displays data from the central unit.</w:t>
      </w:r>
    </w:p>
    <w:p w:rsidR="00B85E1C" w:rsidRDefault="00B85E1C" w:rsidP="00B85E1C">
      <w:proofErr w:type="gramStart"/>
      <w:r>
        <w:t>Arduino  UNO</w:t>
      </w:r>
      <w:proofErr w:type="gramEnd"/>
    </w:p>
    <w:p w:rsidR="00B85E1C" w:rsidRDefault="00B85E1C" w:rsidP="00B85E1C">
      <w:proofErr w:type="spellStart"/>
      <w:proofErr w:type="gramStart"/>
      <w:r>
        <w:t>Xbee</w:t>
      </w:r>
      <w:proofErr w:type="spellEnd"/>
      <w:r>
        <w:t xml:space="preserve"> Router (2013) to receive and send commands from central unit.</w:t>
      </w:r>
      <w:proofErr w:type="gramEnd"/>
    </w:p>
    <w:p w:rsidR="00B85E1C" w:rsidRDefault="00B85E1C" w:rsidP="00B85E1C">
      <w:r>
        <w:t xml:space="preserve">Code: </w:t>
      </w:r>
      <w:proofErr w:type="spellStart"/>
      <w:r w:rsidRPr="00B85E1C">
        <w:t>HVAC_Display</w:t>
      </w:r>
      <w:proofErr w:type="spellEnd"/>
    </w:p>
    <w:p w:rsidR="00B85E1C" w:rsidRDefault="00B85E1C" w:rsidP="00B85E1C">
      <w:r>
        <w:t>To program must change to this board and connect the green USB cable.</w:t>
      </w:r>
      <w:r w:rsidR="002E63A9">
        <w:t xml:space="preserve">  </w:t>
      </w:r>
      <w:proofErr w:type="gramStart"/>
      <w:r w:rsidR="002E63A9">
        <w:t>Can use cable to get print data.</w:t>
      </w:r>
      <w:proofErr w:type="gramEnd"/>
    </w:p>
    <w:p w:rsidR="00B85E1C" w:rsidRDefault="00B85E1C" w:rsidP="00B85E1C">
      <w:pPr>
        <w:pStyle w:val="Heading2"/>
      </w:pPr>
      <w:r>
        <w:t>HVAC Central unit</w:t>
      </w:r>
    </w:p>
    <w:p w:rsidR="00B85E1C" w:rsidRDefault="00B85E1C" w:rsidP="00B85E1C">
      <w:r>
        <w:t xml:space="preserve">This unit collects data from the remote endpoint </w:t>
      </w:r>
      <w:proofErr w:type="spellStart"/>
      <w:r>
        <w:t>xbee</w:t>
      </w:r>
      <w:proofErr w:type="spellEnd"/>
      <w:r>
        <w:t xml:space="preserve"> units and passes on the data to the HVAC Display unit.  Eventually it will control and the vents and AC unit.</w:t>
      </w:r>
    </w:p>
    <w:p w:rsidR="00AE5D23" w:rsidRDefault="00AE5D23" w:rsidP="00AE5D23">
      <w:proofErr w:type="gramStart"/>
      <w:r>
        <w:t>Arduino  UNO</w:t>
      </w:r>
      <w:proofErr w:type="gramEnd"/>
    </w:p>
    <w:p w:rsidR="00B85E1C" w:rsidRDefault="00B85E1C" w:rsidP="00B85E1C">
      <w:r>
        <w:t xml:space="preserve">Code: </w:t>
      </w:r>
      <w:proofErr w:type="spellStart"/>
      <w:r w:rsidRPr="00B85E1C">
        <w:t>HVAC_central_unit</w:t>
      </w:r>
      <w:proofErr w:type="spellEnd"/>
    </w:p>
    <w:p w:rsidR="00B85E1C" w:rsidRDefault="00B85E1C" w:rsidP="00B85E1C">
      <w:proofErr w:type="gramStart"/>
      <w:r>
        <w:t>To  program</w:t>
      </w:r>
      <w:proofErr w:type="gramEnd"/>
      <w:r>
        <w:t xml:space="preserve"> disconnect the </w:t>
      </w:r>
      <w:proofErr w:type="spellStart"/>
      <w:r>
        <w:t>xbee</w:t>
      </w:r>
      <w:proofErr w:type="spellEnd"/>
      <w:r>
        <w:t xml:space="preserve"> hooked to board and plug in the </w:t>
      </w:r>
      <w:r w:rsidR="001F4095">
        <w:t>programmer</w:t>
      </w:r>
    </w:p>
    <w:p w:rsidR="00BD1EF6" w:rsidRDefault="007F1FCF" w:rsidP="00B85E1C">
      <w:r>
        <w:rPr>
          <w:noProof/>
        </w:rPr>
        <w:lastRenderedPageBreak/>
        <w:drawing>
          <wp:inline distT="0" distB="0" distL="0" distR="0">
            <wp:extent cx="6492240" cy="4451294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45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70" w:rsidRDefault="00F12270" w:rsidP="00F12270">
      <w:pPr>
        <w:pStyle w:val="Heading2"/>
      </w:pPr>
      <w:r>
        <w:t>Proto call</w:t>
      </w:r>
    </w:p>
    <w:p w:rsidR="00F12270" w:rsidRDefault="00F12270" w:rsidP="00F12270"/>
    <w:p w:rsidR="00F12270" w:rsidRDefault="00F12270" w:rsidP="00F12270">
      <w:proofErr w:type="gramStart"/>
      <w:r>
        <w:t>S  99999999</w:t>
      </w:r>
      <w:proofErr w:type="gramEnd"/>
      <w:r>
        <w:t xml:space="preserve"> </w:t>
      </w:r>
      <w:r w:rsidR="002F6FFB">
        <w:t xml:space="preserve">0 </w:t>
      </w:r>
      <w:r>
        <w:t>77.77 F</w:t>
      </w:r>
    </w:p>
    <w:p w:rsidR="00F12270" w:rsidRDefault="00F12270" w:rsidP="00F12270">
      <w:r>
        <w:t>99999999 = low serial ID of sensor (8 numbers)</w:t>
      </w:r>
    </w:p>
    <w:p w:rsidR="002F6FFB" w:rsidRDefault="002F6FFB" w:rsidP="00F12270">
      <w:r>
        <w:t>0 = port number, 0-3</w:t>
      </w:r>
    </w:p>
    <w:p w:rsidR="00F12270" w:rsidRDefault="00F12270" w:rsidP="00F12270">
      <w:r>
        <w:t xml:space="preserve">77.77 </w:t>
      </w:r>
      <w:proofErr w:type="gramStart"/>
      <w:r>
        <w:t>temperature</w:t>
      </w:r>
      <w:proofErr w:type="gramEnd"/>
    </w:p>
    <w:p w:rsidR="00F12270" w:rsidRDefault="00F12270" w:rsidP="00F12270">
      <w:r>
        <w:t>F</w:t>
      </w:r>
    </w:p>
    <w:p w:rsidR="00F12270" w:rsidRDefault="00F12270" w:rsidP="00F12270">
      <w:r>
        <w:t>End of line</w:t>
      </w:r>
    </w:p>
    <w:p w:rsidR="00006DF6" w:rsidRDefault="00006DF6" w:rsidP="00006DF6">
      <w:pPr>
        <w:pStyle w:val="Heading2"/>
      </w:pPr>
      <w:r>
        <w:t xml:space="preserve">Data in </w:t>
      </w:r>
      <w:proofErr w:type="spellStart"/>
      <w:r>
        <w:t>eeprom</w:t>
      </w:r>
      <w:proofErr w:type="spellEnd"/>
    </w:p>
    <w:p w:rsidR="00006DF6" w:rsidRDefault="003104CC" w:rsidP="00006DF6">
      <w:r>
        <w:t>1</w:t>
      </w:r>
      <w:r w:rsidR="006D5291">
        <w:t>0</w:t>
      </w:r>
      <w:r w:rsidR="00006DF6">
        <w:t>99999999</w:t>
      </w:r>
      <w:r w:rsidR="00961550">
        <w:t xml:space="preserve"> </w:t>
      </w:r>
      <w:r w:rsidR="00006DF6">
        <w:t>-1.23 one after the other</w:t>
      </w:r>
    </w:p>
    <w:p w:rsidR="003104CC" w:rsidRDefault="003104CC" w:rsidP="00006DF6">
      <w:r>
        <w:t>If 1</w:t>
      </w:r>
      <w:r w:rsidRPr="003104CC">
        <w:rPr>
          <w:vertAlign w:val="superscript"/>
        </w:rPr>
        <w:t>st</w:t>
      </w:r>
      <w:r>
        <w:t xml:space="preserve"> digit is 1 it is good data else not good data</w:t>
      </w:r>
    </w:p>
    <w:p w:rsidR="006D5291" w:rsidRDefault="006D5291" w:rsidP="00006DF6">
      <w:r>
        <w:t>2</w:t>
      </w:r>
      <w:r w:rsidRPr="006D5291">
        <w:rPr>
          <w:vertAlign w:val="superscript"/>
        </w:rPr>
        <w:t>nd</w:t>
      </w:r>
      <w:r>
        <w:t xml:space="preserve"> digit tells what sensor port 0-3</w:t>
      </w:r>
    </w:p>
    <w:p w:rsidR="00006DF6" w:rsidRDefault="00006DF6" w:rsidP="00006DF6">
      <w:r>
        <w:t>If not minus</w:t>
      </w:r>
    </w:p>
    <w:p w:rsidR="00006DF6" w:rsidRDefault="00961550" w:rsidP="00006DF6">
      <w:proofErr w:type="gramStart"/>
      <w:r>
        <w:t>1</w:t>
      </w:r>
      <w:r w:rsidR="006D5291">
        <w:t>0</w:t>
      </w:r>
      <w:r w:rsidR="00006DF6">
        <w:t>99999999</w:t>
      </w:r>
      <w:r>
        <w:t xml:space="preserve"> </w:t>
      </w:r>
      <w:r w:rsidR="00006DF6">
        <w:t xml:space="preserve"> 1.23</w:t>
      </w:r>
      <w:proofErr w:type="gramEnd"/>
    </w:p>
    <w:p w:rsidR="00006DF6" w:rsidRDefault="00006DF6" w:rsidP="00006DF6">
      <w:r>
        <w:lastRenderedPageBreak/>
        <w:t>If normalized is 2 digit</w:t>
      </w:r>
    </w:p>
    <w:p w:rsidR="00006DF6" w:rsidRDefault="00961550" w:rsidP="00006DF6">
      <w:r>
        <w:t>1</w:t>
      </w:r>
      <w:r w:rsidR="006D5291">
        <w:t>0</w:t>
      </w:r>
      <w:r w:rsidR="00006DF6">
        <w:t>999999999 99.9</w:t>
      </w:r>
      <w:r>
        <w:t>9</w:t>
      </w:r>
    </w:p>
    <w:p w:rsidR="00961550" w:rsidRDefault="00961550" w:rsidP="00006DF6">
      <w:r>
        <w:t>If 2 digit minus</w:t>
      </w:r>
    </w:p>
    <w:p w:rsidR="00961550" w:rsidRDefault="00961550" w:rsidP="00961550">
      <w:r>
        <w:t>1</w:t>
      </w:r>
      <w:r w:rsidR="006D5291">
        <w:t>0</w:t>
      </w:r>
      <w:r>
        <w:t>999999999-99.99</w:t>
      </w:r>
    </w:p>
    <w:p w:rsidR="00961550" w:rsidRDefault="006D5291" w:rsidP="00006DF6">
      <w:r>
        <w:t>1</w:t>
      </w:r>
      <w:r w:rsidR="00F318EC">
        <w:t>6</w:t>
      </w:r>
      <w:r w:rsidR="00961550">
        <w:t xml:space="preserve"> digits</w:t>
      </w:r>
    </w:p>
    <w:p w:rsidR="00C458BF" w:rsidRDefault="00C458BF" w:rsidP="00C458BF">
      <w:pPr>
        <w:pStyle w:val="Heading2"/>
      </w:pPr>
      <w:r>
        <w:t>Setup endpoint</w:t>
      </w:r>
    </w:p>
    <w:p w:rsidR="00C458BF" w:rsidRDefault="00C458BF" w:rsidP="00C458BF">
      <w:r>
        <w:t>Note make sure coordinator has same or higher SP setting.</w:t>
      </w:r>
    </w:p>
    <w:p w:rsidR="00C458BF" w:rsidRDefault="00C458BF" w:rsidP="00C458BF">
      <w:r>
        <w:t>Do the following:</w:t>
      </w:r>
    </w:p>
    <w:p w:rsidR="00C458BF" w:rsidRDefault="00C458BF" w:rsidP="00C458BF">
      <w:r>
        <w:t xml:space="preserve">Set XBee as “end </w:t>
      </w:r>
      <w:proofErr w:type="gramStart"/>
      <w:r>
        <w:t>device  AT</w:t>
      </w:r>
      <w:proofErr w:type="gramEnd"/>
      <w:r>
        <w:t>”</w:t>
      </w:r>
    </w:p>
    <w:p w:rsidR="00C458BF" w:rsidRDefault="00C458BF" w:rsidP="00C458BF">
      <w:r>
        <w:t>Using +++ or direct input do following</w:t>
      </w:r>
    </w:p>
    <w:p w:rsidR="00C458BF" w:rsidRDefault="00C458BF" w:rsidP="00C458BF">
      <w:r>
        <w:t>ATID2001</w:t>
      </w:r>
    </w:p>
    <w:p w:rsidR="00C458BF" w:rsidRDefault="00C458BF" w:rsidP="00C458BF">
      <w:r>
        <w:t>ATDH0</w:t>
      </w:r>
    </w:p>
    <w:p w:rsidR="00C458BF" w:rsidRDefault="00C458BF" w:rsidP="00C458BF">
      <w:r>
        <w:t>ATDL0</w:t>
      </w:r>
    </w:p>
    <w:p w:rsidR="00C458BF" w:rsidRDefault="00C458BF" w:rsidP="00C458BF">
      <w:r>
        <w:t>ATD02</w:t>
      </w:r>
    </w:p>
    <w:p w:rsidR="00C458BF" w:rsidRDefault="00C458BF" w:rsidP="00C458BF">
      <w:r>
        <w:t>ATIR3E8</w:t>
      </w:r>
    </w:p>
    <w:p w:rsidR="00C458BF" w:rsidRDefault="00C458BF" w:rsidP="00C458BF">
      <w:r>
        <w:t>ATSM4</w:t>
      </w:r>
    </w:p>
    <w:p w:rsidR="00C458BF" w:rsidRDefault="00C458BF" w:rsidP="00C458BF">
      <w:r>
        <w:t>ATSP5DC</w:t>
      </w:r>
    </w:p>
    <w:p w:rsidR="00C458BF" w:rsidRDefault="00C458BF" w:rsidP="00C458BF">
      <w:r>
        <w:t>ATST14</w:t>
      </w:r>
    </w:p>
    <w:p w:rsidR="00C458BF" w:rsidRDefault="00C458BF" w:rsidP="00C458BF">
      <w:r>
        <w:t>ATWR</w:t>
      </w:r>
    </w:p>
    <w:p w:rsidR="00C458BF" w:rsidRDefault="00C458BF" w:rsidP="00C458BF">
      <w:pPr>
        <w:rPr>
          <w:b/>
          <w:bCs/>
        </w:rPr>
      </w:pPr>
      <w:r>
        <w:br w:type="page"/>
      </w:r>
    </w:p>
    <w:p w:rsidR="00F12270" w:rsidRDefault="00F12270" w:rsidP="00F12270">
      <w:pPr>
        <w:pStyle w:val="Heading2"/>
      </w:pPr>
      <w:r>
        <w:lastRenderedPageBreak/>
        <w:t xml:space="preserve">Coordinator of </w:t>
      </w:r>
      <w:proofErr w:type="spellStart"/>
      <w:r>
        <w:t>Xbee</w:t>
      </w:r>
      <w:proofErr w:type="spellEnd"/>
      <w:r>
        <w:t xml:space="preserve"> sensors</w:t>
      </w:r>
    </w:p>
    <w:p w:rsidR="00BD1EF6" w:rsidRDefault="0088216A" w:rsidP="00B85E1C">
      <w:r>
        <w:rPr>
          <w:noProof/>
        </w:rPr>
        <w:drawing>
          <wp:inline distT="0" distB="0" distL="0" distR="0">
            <wp:extent cx="417195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6A" w:rsidRDefault="0088216A" w:rsidP="00B85E1C">
      <w:r>
        <w:rPr>
          <w:noProof/>
        </w:rPr>
        <w:drawing>
          <wp:inline distT="0" distB="0" distL="0" distR="0">
            <wp:extent cx="4191000" cy="3000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6A" w:rsidRDefault="0088216A" w:rsidP="00B85E1C">
      <w:r>
        <w:rPr>
          <w:noProof/>
        </w:rPr>
        <w:lastRenderedPageBreak/>
        <w:drawing>
          <wp:inline distT="0" distB="0" distL="0" distR="0">
            <wp:extent cx="4191000" cy="3000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6A" w:rsidRDefault="0088216A" w:rsidP="00B85E1C">
      <w:r>
        <w:rPr>
          <w:noProof/>
        </w:rPr>
        <w:drawing>
          <wp:inline distT="0" distB="0" distL="0" distR="0">
            <wp:extent cx="4162425" cy="1609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DC" w:rsidRDefault="00524D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12270" w:rsidRDefault="00F12270" w:rsidP="00F12270">
      <w:pPr>
        <w:pStyle w:val="Heading2"/>
      </w:pPr>
      <w:r>
        <w:lastRenderedPageBreak/>
        <w:t>End point sensor for temperature</w:t>
      </w:r>
    </w:p>
    <w:p w:rsidR="00524DDC" w:rsidRPr="00524DDC" w:rsidRDefault="00524DDC" w:rsidP="00524DDC">
      <w:r>
        <w:t xml:space="preserve">This setup was for 1 second </w:t>
      </w:r>
      <w:proofErr w:type="gramStart"/>
      <w:r>
        <w:t>need</w:t>
      </w:r>
      <w:proofErr w:type="gramEnd"/>
      <w:r>
        <w:t xml:space="preserve"> to do 15 seconds</w:t>
      </w:r>
    </w:p>
    <w:p w:rsidR="00C05C35" w:rsidRDefault="00524DDC" w:rsidP="00C05C35">
      <w:r>
        <w:rPr>
          <w:noProof/>
        </w:rPr>
        <w:drawing>
          <wp:inline distT="0" distB="0" distL="0" distR="0">
            <wp:extent cx="4162425" cy="31908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DC" w:rsidRDefault="00524DDC" w:rsidP="00C05C35">
      <w:r>
        <w:rPr>
          <w:noProof/>
        </w:rPr>
        <w:drawing>
          <wp:inline distT="0" distB="0" distL="0" distR="0">
            <wp:extent cx="4191000" cy="30003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DC" w:rsidRDefault="00524DDC" w:rsidP="00C05C35">
      <w:r>
        <w:rPr>
          <w:noProof/>
        </w:rPr>
        <w:lastRenderedPageBreak/>
        <w:drawing>
          <wp:inline distT="0" distB="0" distL="0" distR="0">
            <wp:extent cx="4191000" cy="300037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DC" w:rsidRPr="00C05C35" w:rsidRDefault="00524DDC" w:rsidP="00C05C35">
      <w:r>
        <w:rPr>
          <w:noProof/>
        </w:rPr>
        <w:drawing>
          <wp:inline distT="0" distB="0" distL="0" distR="0">
            <wp:extent cx="4162425" cy="254317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DDC" w:rsidRPr="00C05C35" w:rsidSect="0009360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41C"/>
    <w:multiLevelType w:val="hybridMultilevel"/>
    <w:tmpl w:val="FA54FD78"/>
    <w:lvl w:ilvl="0" w:tplc="0B46E93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482E"/>
    <w:multiLevelType w:val="hybridMultilevel"/>
    <w:tmpl w:val="BB4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65D0F"/>
    <w:multiLevelType w:val="hybridMultilevel"/>
    <w:tmpl w:val="B28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274E"/>
    <w:multiLevelType w:val="hybridMultilevel"/>
    <w:tmpl w:val="4D30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452E6"/>
    <w:multiLevelType w:val="hybridMultilevel"/>
    <w:tmpl w:val="1DC2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B85E1C"/>
    <w:rsid w:val="00003448"/>
    <w:rsid w:val="00006DF6"/>
    <w:rsid w:val="00016E9C"/>
    <w:rsid w:val="00093608"/>
    <w:rsid w:val="000B35D9"/>
    <w:rsid w:val="000D3B54"/>
    <w:rsid w:val="000E0F62"/>
    <w:rsid w:val="000E538A"/>
    <w:rsid w:val="000F7ED6"/>
    <w:rsid w:val="00106BF9"/>
    <w:rsid w:val="00115956"/>
    <w:rsid w:val="00195786"/>
    <w:rsid w:val="001E0534"/>
    <w:rsid w:val="001F4095"/>
    <w:rsid w:val="002143C2"/>
    <w:rsid w:val="00217646"/>
    <w:rsid w:val="00222ADE"/>
    <w:rsid w:val="00227933"/>
    <w:rsid w:val="002448D5"/>
    <w:rsid w:val="00285622"/>
    <w:rsid w:val="00286864"/>
    <w:rsid w:val="002B7B3A"/>
    <w:rsid w:val="002E5593"/>
    <w:rsid w:val="002E63A9"/>
    <w:rsid w:val="002F6FFB"/>
    <w:rsid w:val="003104CC"/>
    <w:rsid w:val="00340F40"/>
    <w:rsid w:val="00385E18"/>
    <w:rsid w:val="003B1E1C"/>
    <w:rsid w:val="0041291D"/>
    <w:rsid w:val="00417A78"/>
    <w:rsid w:val="004622EC"/>
    <w:rsid w:val="004F690A"/>
    <w:rsid w:val="004F7B84"/>
    <w:rsid w:val="005061B8"/>
    <w:rsid w:val="0051789A"/>
    <w:rsid w:val="00524DDC"/>
    <w:rsid w:val="00557111"/>
    <w:rsid w:val="00575744"/>
    <w:rsid w:val="00581085"/>
    <w:rsid w:val="005B4C48"/>
    <w:rsid w:val="005C2B39"/>
    <w:rsid w:val="00620314"/>
    <w:rsid w:val="00661307"/>
    <w:rsid w:val="006966CE"/>
    <w:rsid w:val="006D5291"/>
    <w:rsid w:val="006E472F"/>
    <w:rsid w:val="006F7B40"/>
    <w:rsid w:val="0071126F"/>
    <w:rsid w:val="0079571D"/>
    <w:rsid w:val="007B6822"/>
    <w:rsid w:val="007B685A"/>
    <w:rsid w:val="007C7D4B"/>
    <w:rsid w:val="007D5C8B"/>
    <w:rsid w:val="007F1FCF"/>
    <w:rsid w:val="0081051F"/>
    <w:rsid w:val="00862E36"/>
    <w:rsid w:val="0088216A"/>
    <w:rsid w:val="00896F18"/>
    <w:rsid w:val="008C102C"/>
    <w:rsid w:val="008E58A7"/>
    <w:rsid w:val="00907FBC"/>
    <w:rsid w:val="00961550"/>
    <w:rsid w:val="00981A2A"/>
    <w:rsid w:val="00982189"/>
    <w:rsid w:val="009836E3"/>
    <w:rsid w:val="009B3BD5"/>
    <w:rsid w:val="00A17DE6"/>
    <w:rsid w:val="00A22664"/>
    <w:rsid w:val="00AA5A12"/>
    <w:rsid w:val="00AE5D23"/>
    <w:rsid w:val="00AF7076"/>
    <w:rsid w:val="00B82470"/>
    <w:rsid w:val="00B85E1C"/>
    <w:rsid w:val="00BD1EF6"/>
    <w:rsid w:val="00BE1E58"/>
    <w:rsid w:val="00C05C35"/>
    <w:rsid w:val="00C12AF9"/>
    <w:rsid w:val="00C13430"/>
    <w:rsid w:val="00C31A68"/>
    <w:rsid w:val="00C451CE"/>
    <w:rsid w:val="00C458BF"/>
    <w:rsid w:val="00C711BA"/>
    <w:rsid w:val="00C745B3"/>
    <w:rsid w:val="00C85C69"/>
    <w:rsid w:val="00CB5C76"/>
    <w:rsid w:val="00CC4527"/>
    <w:rsid w:val="00CC7E63"/>
    <w:rsid w:val="00CF7D30"/>
    <w:rsid w:val="00DF77EB"/>
    <w:rsid w:val="00DF7994"/>
    <w:rsid w:val="00E02B27"/>
    <w:rsid w:val="00E172DC"/>
    <w:rsid w:val="00E545FD"/>
    <w:rsid w:val="00E77343"/>
    <w:rsid w:val="00E83FA1"/>
    <w:rsid w:val="00E86A90"/>
    <w:rsid w:val="00EC1F87"/>
    <w:rsid w:val="00ED2806"/>
    <w:rsid w:val="00EE1A61"/>
    <w:rsid w:val="00F12270"/>
    <w:rsid w:val="00F318EC"/>
    <w:rsid w:val="00FE2CA9"/>
    <w:rsid w:val="00FE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32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E3"/>
  </w:style>
  <w:style w:type="paragraph" w:styleId="Heading1">
    <w:name w:val="heading 1"/>
    <w:basedOn w:val="Normal"/>
    <w:next w:val="Normal"/>
    <w:link w:val="Heading1Char"/>
    <w:uiPriority w:val="9"/>
    <w:qFormat/>
    <w:rsid w:val="007B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DE6"/>
    <w:pPr>
      <w:ind w:left="720"/>
      <w:contextualSpacing/>
    </w:pPr>
  </w:style>
  <w:style w:type="paragraph" w:styleId="NoSpacing">
    <w:name w:val="No Spacing"/>
    <w:uiPriority w:val="1"/>
    <w:qFormat/>
    <w:rsid w:val="00B85E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AppData\Roaming\Microsoft\Templates\blank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word template.dotx</Template>
  <TotalTime>10718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30</cp:revision>
  <dcterms:created xsi:type="dcterms:W3CDTF">2013-03-19T13:30:00Z</dcterms:created>
  <dcterms:modified xsi:type="dcterms:W3CDTF">2013-05-29T12:02:00Z</dcterms:modified>
</cp:coreProperties>
</file>